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83A0" w14:textId="1C6567D7" w:rsidR="00926BCA" w:rsidRDefault="004E0B94" w:rsidP="004E0B94">
      <w:pPr>
        <w:pStyle w:val="Heading1"/>
      </w:pPr>
      <w:r>
        <w:t>Azure Training</w:t>
      </w:r>
    </w:p>
    <w:p w14:paraId="41E83964" w14:textId="19F77DCE" w:rsidR="004E0B94" w:rsidRDefault="004E0B94" w:rsidP="004E0B94">
      <w:r>
        <w:t>8</w:t>
      </w:r>
      <w:r w:rsidRPr="004E0B94">
        <w:rPr>
          <w:vertAlign w:val="superscript"/>
        </w:rPr>
        <w:t>th</w:t>
      </w:r>
      <w:r>
        <w:t xml:space="preserve"> July: PostgreSQL on Azure VM</w:t>
      </w:r>
    </w:p>
    <w:p w14:paraId="04EE80FB" w14:textId="77777777" w:rsidR="004E0B94" w:rsidRDefault="004E0B94" w:rsidP="004E0B94">
      <w:r>
        <w:t>Steps:</w:t>
      </w:r>
    </w:p>
    <w:p w14:paraId="4CD6D3E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Create a virtual machine in Azure dashboard</w:t>
      </w:r>
    </w:p>
    <w:p w14:paraId="688B4F8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Copy its IP address</w:t>
      </w:r>
    </w:p>
    <w:p w14:paraId="4375EFDD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Install Microsoft Remote Desktop</w:t>
      </w:r>
    </w:p>
    <w:p w14:paraId="1E7FCF9F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Login using our created VM’s IP</w:t>
      </w:r>
    </w:p>
    <w:p w14:paraId="284CD48A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Install PostgreSQL</w:t>
      </w:r>
    </w:p>
    <w:p w14:paraId="26827A71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In conf file: </w:t>
      </w:r>
      <w:proofErr w:type="spellStart"/>
      <w:r>
        <w:t>pg_</w:t>
      </w:r>
      <w:proofErr w:type="gramStart"/>
      <w:r>
        <w:t>hba</w:t>
      </w:r>
      <w:proofErr w:type="spellEnd"/>
      <w:r>
        <w:t xml:space="preserve"> :</w:t>
      </w:r>
      <w:proofErr w:type="gramEnd"/>
      <w:r>
        <w:t xml:space="preserve"> </w:t>
      </w:r>
      <w:r w:rsidRPr="00720316">
        <w:t xml:space="preserve">host all </w:t>
      </w:r>
      <w:proofErr w:type="spellStart"/>
      <w:r w:rsidRPr="00720316">
        <w:t>all</w:t>
      </w:r>
      <w:proofErr w:type="spellEnd"/>
      <w:r w:rsidRPr="00720316">
        <w:t xml:space="preserve"> &lt;your-mac-</w:t>
      </w:r>
      <w:proofErr w:type="spellStart"/>
      <w:r w:rsidRPr="00720316">
        <w:t>ip</w:t>
      </w:r>
      <w:proofErr w:type="spellEnd"/>
      <w:r w:rsidRPr="00720316">
        <w:t>&gt;/32 md5</w:t>
      </w:r>
    </w:p>
    <w:p w14:paraId="769FFF63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In conf file: </w:t>
      </w:r>
      <w:proofErr w:type="spellStart"/>
      <w:r>
        <w:t>postgresql.conf</w:t>
      </w:r>
      <w:proofErr w:type="spellEnd"/>
      <w:r>
        <w:t xml:space="preserve">: </w:t>
      </w:r>
      <w:proofErr w:type="spellStart"/>
      <w:r w:rsidRPr="00720316">
        <w:t>listen_addresses</w:t>
      </w:r>
      <w:proofErr w:type="spellEnd"/>
      <w:r w:rsidRPr="00720316">
        <w:t xml:space="preserve"> = '*'</w:t>
      </w:r>
    </w:p>
    <w:p w14:paraId="73157DF6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Create an inbound rule in Azure dashboard with port number 5432, </w:t>
      </w:r>
      <w:proofErr w:type="spellStart"/>
      <w:r>
        <w:t>tcp</w:t>
      </w:r>
      <w:proofErr w:type="spellEnd"/>
      <w:r>
        <w:t xml:space="preserve"> protocol, and allow actions </w:t>
      </w:r>
      <w:proofErr w:type="gramStart"/>
      <w:r>
        <w:t>-  this</w:t>
      </w:r>
      <w:proofErr w:type="gramEnd"/>
      <w:r>
        <w:t xml:space="preserve"> rule enables/maintains traffic from azure to VM. -&gt; facilitates communication from azure to VM – allows to send packets.</w:t>
      </w:r>
    </w:p>
    <w:p w14:paraId="1A8E3018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Create an inbound rule windows firewall of VM (</w:t>
      </w:r>
      <w:proofErr w:type="spellStart"/>
      <w:r>
        <w:t>Win+R</w:t>
      </w:r>
      <w:proofErr w:type="spellEnd"/>
      <w:r>
        <w:t xml:space="preserve"> =&gt; </w:t>
      </w:r>
      <w:proofErr w:type="spellStart"/>
      <w:r>
        <w:t>wf.msc</w:t>
      </w:r>
      <w:proofErr w:type="spellEnd"/>
      <w:r>
        <w:t xml:space="preserve">) with same details – this rule enables/maintains process of packets from azure to VM. -&gt; facilitates </w:t>
      </w:r>
      <w:proofErr w:type="spellStart"/>
      <w:r>
        <w:t>acceptancs</w:t>
      </w:r>
      <w:proofErr w:type="spellEnd"/>
      <w:r>
        <w:t xml:space="preserve"> of any communication from azure to VM – allows receiving of packets. (BOTH RULES MUST BE PRESENT)</w:t>
      </w:r>
    </w:p>
    <w:p w14:paraId="5BD7C795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Restart PSQL – stop and start again in </w:t>
      </w:r>
      <w:proofErr w:type="spellStart"/>
      <w:r>
        <w:t>cmd</w:t>
      </w:r>
      <w:proofErr w:type="spellEnd"/>
    </w:p>
    <w:p w14:paraId="0010882F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Now in Mac terminal check connection: </w:t>
      </w:r>
      <w:proofErr w:type="spellStart"/>
      <w:r w:rsidRPr="00720316">
        <w:t>nc</w:t>
      </w:r>
      <w:proofErr w:type="spellEnd"/>
      <w:r w:rsidRPr="00720316">
        <w:t xml:space="preserve"> -</w:t>
      </w:r>
      <w:proofErr w:type="spellStart"/>
      <w:r w:rsidRPr="00720316">
        <w:t>zv</w:t>
      </w:r>
      <w:proofErr w:type="spellEnd"/>
      <w:r w:rsidRPr="00720316">
        <w:t xml:space="preserve"> &lt;</w:t>
      </w:r>
      <w:proofErr w:type="spellStart"/>
      <w:r w:rsidRPr="00720316">
        <w:t>vm-ip</w:t>
      </w:r>
      <w:proofErr w:type="spellEnd"/>
      <w:r w:rsidRPr="00720316">
        <w:t>&gt; 5432    # should say “succeeded”</w:t>
      </w:r>
    </w:p>
    <w:p w14:paraId="15451984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Also try to open command </w:t>
      </w:r>
      <w:proofErr w:type="gramStart"/>
      <w:r>
        <w:t>terminal :</w:t>
      </w:r>
      <w:proofErr w:type="gramEnd"/>
      <w:r>
        <w:t xml:space="preserve"> </w:t>
      </w:r>
      <w:proofErr w:type="spellStart"/>
      <w:r w:rsidRPr="00720316">
        <w:t>psql</w:t>
      </w:r>
      <w:proofErr w:type="spellEnd"/>
      <w:r w:rsidRPr="00720316">
        <w:t xml:space="preserve"> -h &lt;</w:t>
      </w:r>
      <w:proofErr w:type="spellStart"/>
      <w:r w:rsidRPr="00720316">
        <w:t>vm-ip</w:t>
      </w:r>
      <w:proofErr w:type="spellEnd"/>
      <w:r w:rsidRPr="00720316">
        <w:t xml:space="preserve">&gt; -U </w:t>
      </w:r>
      <w:proofErr w:type="spellStart"/>
      <w:r w:rsidRPr="00720316">
        <w:t>postgres</w:t>
      </w:r>
      <w:proofErr w:type="spellEnd"/>
      <w:r w:rsidRPr="00720316">
        <w:t xml:space="preserve"> -d &lt;</w:t>
      </w:r>
      <w:proofErr w:type="spellStart"/>
      <w:r w:rsidRPr="00720316">
        <w:t>your_db_name</w:t>
      </w:r>
      <w:proofErr w:type="spellEnd"/>
      <w:r w:rsidRPr="00720316">
        <w:t>&gt;</w:t>
      </w:r>
    </w:p>
    <w:p w14:paraId="16F09767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Now change your connection string in </w:t>
      </w:r>
      <w:proofErr w:type="spellStart"/>
      <w:r>
        <w:t>webapi</w:t>
      </w:r>
      <w:proofErr w:type="spellEnd"/>
      <w:r>
        <w:t xml:space="preserve"> project and migrate again.</w:t>
      </w:r>
    </w:p>
    <w:p w14:paraId="26ECFF43" w14:textId="77777777" w:rsidR="004E0B94" w:rsidRDefault="004E0B94" w:rsidP="004E0B94">
      <w:pPr>
        <w:pStyle w:val="ListParagraph"/>
        <w:numPr>
          <w:ilvl w:val="0"/>
          <w:numId w:val="6"/>
        </w:numPr>
        <w:spacing w:after="160" w:line="278" w:lineRule="auto"/>
      </w:pPr>
      <w:r>
        <w:t>Check for database existence in VM PostgreSQL admin.</w:t>
      </w:r>
    </w:p>
    <w:p w14:paraId="6D098180" w14:textId="77777777" w:rsidR="004E0B94" w:rsidRPr="008209DD" w:rsidRDefault="004E0B94" w:rsidP="004E0B94">
      <w:pPr>
        <w:ind w:left="360"/>
      </w:pPr>
    </w:p>
    <w:p w14:paraId="56200268" w14:textId="77777777" w:rsidR="004E0B94" w:rsidRDefault="004E0B94" w:rsidP="004E0B94">
      <w:r>
        <w:t>09</w:t>
      </w:r>
      <w:r w:rsidRPr="004E0B94">
        <w:rPr>
          <w:vertAlign w:val="superscript"/>
        </w:rPr>
        <w:t>th</w:t>
      </w:r>
      <w:r>
        <w:t xml:space="preserve"> July: Deploy Dotnet API on Azure VM</w:t>
      </w:r>
    </w:p>
    <w:p w14:paraId="25092AF9" w14:textId="77777777" w:rsidR="004E0B94" w:rsidRDefault="004E0B94" w:rsidP="004E0B94">
      <w:r>
        <w:t>Steps:</w:t>
      </w:r>
    </w:p>
    <w:p w14:paraId="6BC2481A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Create VM: Image (OS) - &gt; Ubuntu 20.04 x64 Gen1; Enable ports: 80 (HTTP), 22.</w:t>
      </w:r>
    </w:p>
    <w:p w14:paraId="17550FC0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At the end of creating VM download the key value pair as </w:t>
      </w:r>
      <w:proofErr w:type="spellStart"/>
      <w:r>
        <w:t>pem</w:t>
      </w:r>
      <w:proofErr w:type="spellEnd"/>
      <w:r>
        <w:t xml:space="preserve"> file for later use.</w:t>
      </w:r>
    </w:p>
    <w:p w14:paraId="3549E76E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As we are using Ubuntu, we will not have RDP in our inbound rules, so we cannot open VM using Microsoft remote desktop by just giving the IP.</w:t>
      </w:r>
    </w:p>
    <w:p w14:paraId="6F404704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Open terminal in mac: ssh -I “path to your .</w:t>
      </w:r>
      <w:proofErr w:type="spellStart"/>
      <w:r>
        <w:t>pem</w:t>
      </w:r>
      <w:proofErr w:type="spellEnd"/>
      <w:r>
        <w:t xml:space="preserve"> file” </w:t>
      </w:r>
      <w:proofErr w:type="spellStart"/>
      <w:r>
        <w:t>azureuser@IP</w:t>
      </w:r>
      <w:proofErr w:type="spellEnd"/>
    </w:p>
    <w:p w14:paraId="0FF15F6A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after entering your VM: Install, enable and start docker. Check for docker version for clarifying.</w:t>
      </w:r>
    </w:p>
    <w:p w14:paraId="39E61BD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Now that your docker is ready to action, get your web Api ready, just start a new web </w:t>
      </w:r>
      <w:proofErr w:type="spellStart"/>
      <w:r>
        <w:t>api</w:t>
      </w:r>
      <w:proofErr w:type="spellEnd"/>
      <w:r>
        <w:t xml:space="preserve"> project at 9.0 – creates a basic weather </w:t>
      </w:r>
      <w:proofErr w:type="spellStart"/>
      <w:r>
        <w:t>api</w:t>
      </w:r>
      <w:proofErr w:type="spellEnd"/>
      <w:r>
        <w:t>.</w:t>
      </w:r>
    </w:p>
    <w:p w14:paraId="4BC6884E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Add docker file: stages: 1. Compile: </w:t>
      </w:r>
      <w:proofErr w:type="spellStart"/>
      <w:r>
        <w:t>ASPNetcore</w:t>
      </w:r>
      <w:proofErr w:type="spellEnd"/>
      <w:r>
        <w:t xml:space="preserve"> 9.0 </w:t>
      </w:r>
      <w:proofErr w:type="spellStart"/>
      <w:r>
        <w:t>sdk</w:t>
      </w:r>
      <w:proofErr w:type="spellEnd"/>
      <w:r>
        <w:t xml:space="preserve"> as build, copy all files, and run publish command(complies), 2. Runtime: </w:t>
      </w:r>
      <w:proofErr w:type="spellStart"/>
      <w:r>
        <w:t>ASPNetcore</w:t>
      </w:r>
      <w:proofErr w:type="spellEnd"/>
      <w:r>
        <w:t xml:space="preserve"> 9.0 as </w:t>
      </w:r>
      <w:proofErr w:type="spellStart"/>
      <w:r>
        <w:t>aspnet</w:t>
      </w:r>
      <w:proofErr w:type="spellEnd"/>
      <w:r>
        <w:t xml:space="preserve"> as runtime, copy all published files from build, expose and give entry point.</w:t>
      </w:r>
    </w:p>
    <w:p w14:paraId="1A67EE9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After docker file creation, build – and push into docker hub. </w:t>
      </w:r>
    </w:p>
    <w:p w14:paraId="2038803B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go back into VM and pull the image.</w:t>
      </w:r>
    </w:p>
    <w:p w14:paraId="329C1075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Containerize it by run command (daemon off, port mapping).</w:t>
      </w:r>
    </w:p>
    <w:p w14:paraId="283014BF" w14:textId="77777777" w:rsidR="004E0B94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>Now that the container runs, so does the application, check any endpoints with curl command, remember we are using VM so instead of localhost, enter your VM IP.</w:t>
      </w:r>
    </w:p>
    <w:p w14:paraId="5798BEB9" w14:textId="77777777" w:rsidR="004E0B94" w:rsidRPr="00B334BA" w:rsidRDefault="004E0B94" w:rsidP="004E0B94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Here curl </w:t>
      </w:r>
      <w:proofErr w:type="spellStart"/>
      <w:proofErr w:type="gramStart"/>
      <w:r>
        <w:t>http:IP</w:t>
      </w:r>
      <w:proofErr w:type="spellEnd"/>
      <w:r>
        <w:t>:/</w:t>
      </w:r>
      <w:proofErr w:type="spellStart"/>
      <w:r>
        <w:t>weatherforecast</w:t>
      </w:r>
      <w:proofErr w:type="spellEnd"/>
      <w:proofErr w:type="gramEnd"/>
      <w:r>
        <w:t xml:space="preserve"> </w:t>
      </w:r>
      <w:proofErr w:type="gramStart"/>
      <w:r>
        <w:t>-  and</w:t>
      </w:r>
      <w:proofErr w:type="gramEnd"/>
      <w:r>
        <w:t xml:space="preserve"> it returns the value.</w:t>
      </w:r>
    </w:p>
    <w:p w14:paraId="16F1F5F1" w14:textId="77777777" w:rsidR="004E0B94" w:rsidRDefault="004E0B94" w:rsidP="004E0B94"/>
    <w:p w14:paraId="2FA97A2D" w14:textId="5195F75E" w:rsidR="004E0B94" w:rsidRDefault="00D2235B" w:rsidP="004E0B94">
      <w:r>
        <w:t xml:space="preserve">ARM -&gt; Templates for creating server and DB in azure - &gt; </w:t>
      </w:r>
      <w:proofErr w:type="spellStart"/>
      <w:proofErr w:type="gramStart"/>
      <w:r>
        <w:t>deploy.json</w:t>
      </w:r>
      <w:proofErr w:type="spellEnd"/>
      <w:proofErr w:type="gramEnd"/>
      <w:r>
        <w:t xml:space="preserve"> and </w:t>
      </w:r>
      <w:proofErr w:type="spellStart"/>
      <w:proofErr w:type="gramStart"/>
      <w:r>
        <w:t>paramters.json</w:t>
      </w:r>
      <w:proofErr w:type="spellEnd"/>
      <w:proofErr w:type="gramEnd"/>
      <w:r>
        <w:t xml:space="preserve"> – give appropriate locations, server name and password. </w:t>
      </w:r>
      <w:r>
        <w:lastRenderedPageBreak/>
        <w:t xml:space="preserve">And deploy using </w:t>
      </w:r>
      <w:r w:rsidR="00844CFE">
        <w:t>command and</w:t>
      </w:r>
      <w:r>
        <w:t xml:space="preserve"> see for existing server and </w:t>
      </w:r>
      <w:proofErr w:type="spellStart"/>
      <w:r>
        <w:t>db</w:t>
      </w:r>
      <w:proofErr w:type="spellEnd"/>
      <w:r>
        <w:t xml:space="preserve"> under the used resource group in azure dashboard.</w:t>
      </w:r>
    </w:p>
    <w:p w14:paraId="3C00167F" w14:textId="77777777" w:rsidR="00CE4AEC" w:rsidRDefault="00CE4AEC" w:rsidP="004E0B94"/>
    <w:p w14:paraId="476DEC23" w14:textId="18F6388F" w:rsidR="00CE4AEC" w:rsidRDefault="00CE4AEC" w:rsidP="004E0B94">
      <w:r>
        <w:t>10</w:t>
      </w:r>
      <w:r w:rsidRPr="00CE4AEC">
        <w:rPr>
          <w:vertAlign w:val="superscript"/>
        </w:rPr>
        <w:t>th</w:t>
      </w:r>
      <w:r>
        <w:t xml:space="preserve"> July: Azure Board: </w:t>
      </w:r>
    </w:p>
    <w:p w14:paraId="31F046CD" w14:textId="4CFB189C" w:rsidR="00CE4AEC" w:rsidRDefault="00CE4AEC" w:rsidP="004E0B94">
      <w:r>
        <w:t xml:space="preserve">Epics, user </w:t>
      </w:r>
      <w:proofErr w:type="gramStart"/>
      <w:r>
        <w:t>story(</w:t>
      </w:r>
      <w:proofErr w:type="gramEnd"/>
      <w:r>
        <w:t>agile mode), tasks etc…</w:t>
      </w:r>
    </w:p>
    <w:p w14:paraId="0D477452" w14:textId="77777777" w:rsidR="00755622" w:rsidRDefault="00755622" w:rsidP="004E0B94"/>
    <w:p w14:paraId="4FE9CC1A" w14:textId="2656AE88" w:rsidR="00755622" w:rsidRDefault="00755622" w:rsidP="004E0B94">
      <w:r>
        <w:t>11</w:t>
      </w:r>
      <w:r w:rsidRPr="00755622">
        <w:rPr>
          <w:vertAlign w:val="superscript"/>
        </w:rPr>
        <w:t>th</w:t>
      </w:r>
      <w:r>
        <w:t xml:space="preserve"> July:</w:t>
      </w:r>
    </w:p>
    <w:p w14:paraId="4D4A4842" w14:textId="0D7E6567" w:rsidR="00755622" w:rsidRDefault="00755622" w:rsidP="004E0B94">
      <w:r>
        <w:t>Blob storage – containers.</w:t>
      </w:r>
    </w:p>
    <w:p w14:paraId="1B85EF7A" w14:textId="559432DB" w:rsidR="00844CFE" w:rsidRDefault="00E81F2C" w:rsidP="004E0B94">
      <w:r>
        <w:t xml:space="preserve">Task: </w:t>
      </w:r>
      <w:r w:rsidR="00844CFE">
        <w:t xml:space="preserve">Create a container and connect it with a web </w:t>
      </w:r>
      <w:proofErr w:type="spellStart"/>
      <w:r w:rsidR="00844CFE">
        <w:t>api</w:t>
      </w:r>
      <w:proofErr w:type="spellEnd"/>
      <w:r w:rsidR="00844CFE">
        <w:t xml:space="preserve"> backend and perform file upload and download</w:t>
      </w:r>
    </w:p>
    <w:p w14:paraId="06D3AC4C" w14:textId="2E408A98" w:rsidR="00844CFE" w:rsidRDefault="00844CFE" w:rsidP="004E0B94">
      <w:r>
        <w:t>Steps:</w:t>
      </w:r>
    </w:p>
    <w:p w14:paraId="48F22815" w14:textId="1B3DB2E6" w:rsidR="00844CFE" w:rsidRDefault="00844CFE" w:rsidP="00844CFE">
      <w:pPr>
        <w:pStyle w:val="ListParagraph"/>
        <w:numPr>
          <w:ilvl w:val="0"/>
          <w:numId w:val="8"/>
        </w:numPr>
      </w:pPr>
      <w:r>
        <w:t xml:space="preserve">Create a new web </w:t>
      </w:r>
      <w:proofErr w:type="spellStart"/>
      <w:r>
        <w:t>api</w:t>
      </w:r>
      <w:proofErr w:type="spellEnd"/>
      <w:r>
        <w:t xml:space="preserve"> project, and appropriate services and controllers</w:t>
      </w:r>
      <w:r w:rsidR="00E81F2C">
        <w:t xml:space="preserve"> for file upload and download </w:t>
      </w:r>
      <w:proofErr w:type="gramStart"/>
      <w:r w:rsidR="00E81F2C">
        <w:t>functionalities.</w:t>
      </w:r>
      <w:r w:rsidR="00FA1A9D">
        <w:t>(</w:t>
      </w:r>
      <w:proofErr w:type="spellStart"/>
      <w:proofErr w:type="gramEnd"/>
      <w:r w:rsidR="00FA1A9D">
        <w:t>dto</w:t>
      </w:r>
      <w:proofErr w:type="spellEnd"/>
      <w:r w:rsidR="00FA1A9D">
        <w:t xml:space="preserve"> and stuffs)</w:t>
      </w:r>
    </w:p>
    <w:p w14:paraId="0B835FFB" w14:textId="3A975141" w:rsidR="00E81F2C" w:rsidRDefault="00E4241D" w:rsidP="00844CFE">
      <w:pPr>
        <w:pStyle w:val="ListParagraph"/>
        <w:numPr>
          <w:ilvl w:val="0"/>
          <w:numId w:val="8"/>
        </w:numPr>
      </w:pPr>
      <w:r>
        <w:t xml:space="preserve">In app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add your link to your container / </w:t>
      </w:r>
      <w:r w:rsidR="0060736D">
        <w:t>blob’s connection string (security -&gt; access key) and the appropriate container name.</w:t>
      </w:r>
    </w:p>
    <w:p w14:paraId="71AC5B14" w14:textId="2758E372" w:rsidR="0060736D" w:rsidRDefault="0060736D" w:rsidP="00844CFE">
      <w:pPr>
        <w:pStyle w:val="ListParagraph"/>
        <w:numPr>
          <w:ilvl w:val="0"/>
          <w:numId w:val="8"/>
        </w:numPr>
      </w:pPr>
      <w:r>
        <w:t xml:space="preserve">Make a connection in service, by aptly configuring it. </w:t>
      </w:r>
    </w:p>
    <w:p w14:paraId="42DE01D2" w14:textId="38CF4DFB" w:rsidR="0060736D" w:rsidRDefault="0060736D" w:rsidP="00844CFE">
      <w:pPr>
        <w:pStyle w:val="ListParagraph"/>
        <w:numPr>
          <w:ilvl w:val="0"/>
          <w:numId w:val="8"/>
        </w:numPr>
      </w:pPr>
      <w:r>
        <w:t>Refer Blob service client</w:t>
      </w:r>
      <w:r w:rsidR="00FA1A9D">
        <w:t xml:space="preserve"> (get the container and get to upload the </w:t>
      </w:r>
      <w:proofErr w:type="spellStart"/>
      <w:r w:rsidR="00FA1A9D">
        <w:t>filestream</w:t>
      </w:r>
      <w:proofErr w:type="spellEnd"/>
      <w:r w:rsidR="00FA1A9D">
        <w:t>)</w:t>
      </w:r>
      <w:r>
        <w:t xml:space="preserve">, blob </w:t>
      </w:r>
      <w:r w:rsidR="00FA1A9D">
        <w:t>container client</w:t>
      </w:r>
      <w:r>
        <w:t xml:space="preserve"> (directly upload the file stream) – Gayathri’s Git.</w:t>
      </w:r>
    </w:p>
    <w:p w14:paraId="1319AE52" w14:textId="2500433C" w:rsidR="00FA1A9D" w:rsidRDefault="00FA1A9D" w:rsidP="00844CFE">
      <w:pPr>
        <w:pStyle w:val="ListParagraph"/>
        <w:numPr>
          <w:ilvl w:val="0"/>
          <w:numId w:val="8"/>
        </w:numPr>
      </w:pPr>
      <w:r>
        <w:t>Swagger – upload file and check in container if it exists. And download and see.</w:t>
      </w:r>
    </w:p>
    <w:p w14:paraId="6B22DAF6" w14:textId="77777777" w:rsidR="00FA1A9D" w:rsidRDefault="00FA1A9D" w:rsidP="00FA1A9D"/>
    <w:p w14:paraId="6B7F73F5" w14:textId="1F88EF30" w:rsidR="00FA1A9D" w:rsidRDefault="00FA1A9D" w:rsidP="00FA1A9D">
      <w:r>
        <w:t>Task: Static website: FE in storage</w:t>
      </w:r>
    </w:p>
    <w:p w14:paraId="50936404" w14:textId="683F151C" w:rsidR="00FA1A9D" w:rsidRDefault="00FA1A9D" w:rsidP="00FA1A9D">
      <w:r>
        <w:t>Steps</w:t>
      </w:r>
    </w:p>
    <w:p w14:paraId="0250E3D1" w14:textId="5887F50B" w:rsidR="00FA1A9D" w:rsidRDefault="00FA1A9D" w:rsidP="00FA1A9D">
      <w:pPr>
        <w:pStyle w:val="ListParagraph"/>
        <w:numPr>
          <w:ilvl w:val="0"/>
          <w:numId w:val="9"/>
        </w:numPr>
      </w:pPr>
      <w:r>
        <w:t>Blob – data management – static website – enable – default, error: index.html</w:t>
      </w:r>
    </w:p>
    <w:p w14:paraId="458950CB" w14:textId="4DE1440A" w:rsidR="00FA1A9D" w:rsidRDefault="00FA1A9D" w:rsidP="00FA1A9D">
      <w:pPr>
        <w:pStyle w:val="ListParagraph"/>
        <w:numPr>
          <w:ilvl w:val="0"/>
          <w:numId w:val="9"/>
        </w:numPr>
      </w:pPr>
      <w:r>
        <w:t xml:space="preserve">A container is created named $web in the blob and will be searching for </w:t>
      </w:r>
      <w:proofErr w:type="gramStart"/>
      <w:r>
        <w:t>default(</w:t>
      </w:r>
      <w:proofErr w:type="gramEnd"/>
      <w:r>
        <w:t>index.html as given) to execute and show in its primary endpoint(link)</w:t>
      </w:r>
    </w:p>
    <w:p w14:paraId="449D2A19" w14:textId="63635C69" w:rsidR="00FA1A9D" w:rsidRDefault="00FA1A9D" w:rsidP="00FA1A9D">
      <w:pPr>
        <w:pStyle w:val="ListParagraph"/>
        <w:numPr>
          <w:ilvl w:val="0"/>
          <w:numId w:val="9"/>
        </w:numPr>
      </w:pPr>
      <w:r>
        <w:lastRenderedPageBreak/>
        <w:t>Now in your angular app: ng build --configuration production</w:t>
      </w:r>
    </w:p>
    <w:p w14:paraId="2B646F7A" w14:textId="64E6FB2A" w:rsidR="00FA1A9D" w:rsidRDefault="00FA1A9D" w:rsidP="00FA1A9D">
      <w:pPr>
        <w:pStyle w:val="ListParagraph"/>
        <w:numPr>
          <w:ilvl w:val="0"/>
          <w:numId w:val="9"/>
        </w:numPr>
      </w:pPr>
      <w:r>
        <w:t xml:space="preserve">This build a </w:t>
      </w:r>
      <w:proofErr w:type="spellStart"/>
      <w:r>
        <w:t>dist</w:t>
      </w:r>
      <w:proofErr w:type="spellEnd"/>
      <w:r>
        <w:t xml:space="preserve"> file – browser – index.html; main.js; polyfills.js; styles.css </w:t>
      </w:r>
    </w:p>
    <w:p w14:paraId="4E219545" w14:textId="0CD10399" w:rsidR="00FA1A9D" w:rsidRDefault="00FA1A9D" w:rsidP="00FA1A9D">
      <w:pPr>
        <w:pStyle w:val="ListParagraph"/>
        <w:numPr>
          <w:ilvl w:val="0"/>
          <w:numId w:val="9"/>
        </w:numPr>
      </w:pPr>
      <w:r>
        <w:t>Now in your $web: upload all the four files above</w:t>
      </w:r>
    </w:p>
    <w:p w14:paraId="6071E401" w14:textId="64210366" w:rsidR="00FA1A9D" w:rsidRDefault="00FA1A9D" w:rsidP="00FA1A9D">
      <w:pPr>
        <w:pStyle w:val="ListParagraph"/>
        <w:numPr>
          <w:ilvl w:val="0"/>
          <w:numId w:val="9"/>
        </w:numPr>
      </w:pPr>
      <w:r>
        <w:t>Now you will see your angular app in the primary endpoint of you blob (but backend connectivity will damage because of CORS)</w:t>
      </w:r>
    </w:p>
    <w:p w14:paraId="342CCE00" w14:textId="77777777" w:rsidR="00E51A7F" w:rsidRDefault="00E51A7F" w:rsidP="00E51A7F"/>
    <w:p w14:paraId="12DBED98" w14:textId="131FF1B6" w:rsidR="00E51A7F" w:rsidRDefault="00E51A7F" w:rsidP="00E51A7F">
      <w:r>
        <w:t>Task: Upload project files and log</w:t>
      </w:r>
    </w:p>
    <w:p w14:paraId="5046FF64" w14:textId="53394D6A" w:rsidR="00E51A7F" w:rsidRDefault="00E51A7F" w:rsidP="00E51A7F">
      <w:r>
        <w:t>Steps:</w:t>
      </w:r>
    </w:p>
    <w:p w14:paraId="5206A078" w14:textId="32211DF8" w:rsidR="00E51A7F" w:rsidRDefault="00E51A7F" w:rsidP="00E51A7F">
      <w:pPr>
        <w:pStyle w:val="ListParagraph"/>
        <w:numPr>
          <w:ilvl w:val="0"/>
          <w:numId w:val="10"/>
        </w:numPr>
      </w:pPr>
      <w:r>
        <w:t>VS code – extensions – azure storage – install.</w:t>
      </w:r>
    </w:p>
    <w:p w14:paraId="5A8CBA9D" w14:textId="0252AFE3" w:rsidR="00E51A7F" w:rsidRDefault="00E51A7F" w:rsidP="00E51A7F">
      <w:pPr>
        <w:pStyle w:val="ListParagraph"/>
        <w:numPr>
          <w:ilvl w:val="0"/>
          <w:numId w:val="10"/>
        </w:numPr>
      </w:pPr>
      <w:r>
        <w:t>Sign in and look onto your favored container – right click – upload folder – select your project.</w:t>
      </w:r>
    </w:p>
    <w:p w14:paraId="5663F467" w14:textId="66C6F49F" w:rsidR="00E51A7F" w:rsidRDefault="00E51A7F" w:rsidP="00E51A7F">
      <w:pPr>
        <w:pStyle w:val="ListParagraph"/>
        <w:numPr>
          <w:ilvl w:val="0"/>
          <w:numId w:val="10"/>
        </w:numPr>
      </w:pPr>
      <w:r>
        <w:t xml:space="preserve">Log: either customize </w:t>
      </w:r>
      <w:proofErr w:type="spellStart"/>
      <w:r>
        <w:t>serilog</w:t>
      </w:r>
      <w:proofErr w:type="spellEnd"/>
      <w:r>
        <w:t xml:space="preserve"> in </w:t>
      </w:r>
      <w:proofErr w:type="spellStart"/>
      <w:r>
        <w:t>program.cs</w:t>
      </w:r>
      <w:proofErr w:type="spellEnd"/>
      <w:r>
        <w:t xml:space="preserve"> </w:t>
      </w:r>
    </w:p>
    <w:p w14:paraId="0C9D6EAB" w14:textId="3362DDAB" w:rsidR="00E51A7F" w:rsidRDefault="00E51A7F" w:rsidP="00E51A7F">
      <w:pPr>
        <w:pStyle w:val="ListParagraph"/>
        <w:numPr>
          <w:ilvl w:val="0"/>
          <w:numId w:val="10"/>
        </w:numPr>
      </w:pPr>
      <w:r>
        <w:t>Or perform upload operation in task1 but with Log files….and make it automated by using Start async (as it will execute at the start of runtime of the application)</w:t>
      </w:r>
    </w:p>
    <w:p w14:paraId="1A36498A" w14:textId="7D10576E" w:rsidR="00591FF4" w:rsidRDefault="003F13B5" w:rsidP="00591FF4">
      <w:pPr>
        <w:pStyle w:val="ListParagraph"/>
        <w:numPr>
          <w:ilvl w:val="0"/>
          <w:numId w:val="10"/>
        </w:numPr>
      </w:pPr>
      <w:proofErr w:type="spellStart"/>
      <w:r>
        <w:t>LogsUploadService</w:t>
      </w:r>
      <w:proofErr w:type="spellEnd"/>
      <w:r>
        <w:t xml:space="preserve"> -&gt; starts async -&gt; searches for Logs folder (</w:t>
      </w:r>
      <w:proofErr w:type="spellStart"/>
      <w:r>
        <w:t>serilog</w:t>
      </w:r>
      <w:proofErr w:type="spellEnd"/>
      <w:r>
        <w:t>) and uploads todays file into the specified container (</w:t>
      </w:r>
      <w:proofErr w:type="spellStart"/>
      <w:r>
        <w:t>logsfile</w:t>
      </w:r>
      <w:proofErr w:type="spellEnd"/>
      <w:r>
        <w:t>)</w:t>
      </w:r>
    </w:p>
    <w:p w14:paraId="02516036" w14:textId="77777777" w:rsidR="00591FF4" w:rsidRDefault="00591FF4" w:rsidP="00591FF4"/>
    <w:p w14:paraId="794A3C88" w14:textId="57C8DBDD" w:rsidR="00591FF4" w:rsidRDefault="00591FF4" w:rsidP="00591FF4">
      <w:r>
        <w:t>14</w:t>
      </w:r>
      <w:r w:rsidRPr="00591FF4">
        <w:rPr>
          <w:vertAlign w:val="superscript"/>
        </w:rPr>
        <w:t>th</w:t>
      </w:r>
      <w:r>
        <w:t xml:space="preserve"> July:</w:t>
      </w:r>
    </w:p>
    <w:p w14:paraId="68F7A84B" w14:textId="251105A3" w:rsidR="00591FF4" w:rsidRDefault="00591FF4" w:rsidP="00591FF4">
      <w:r>
        <w:t>Azure Key vaults: access policy – add users</w:t>
      </w:r>
      <w:r>
        <w:br/>
      </w:r>
      <w:proofErr w:type="gramStart"/>
      <w:r>
        <w:t>install .Identity</w:t>
      </w:r>
      <w:proofErr w:type="gramEnd"/>
      <w:r>
        <w:t xml:space="preserve"> in web </w:t>
      </w:r>
      <w:proofErr w:type="spellStart"/>
      <w:r>
        <w:t>api</w:t>
      </w:r>
      <w:proofErr w:type="spellEnd"/>
    </w:p>
    <w:p w14:paraId="5B4EE431" w14:textId="6AE46C28" w:rsidR="005B0B52" w:rsidRDefault="002A6E05" w:rsidP="00591FF4">
      <w:r>
        <w:rPr>
          <w:rFonts w:ascii="Segoe UI" w:hAnsi="Segoe UI" w:cs="Segoe UI"/>
          <w:sz w:val="21"/>
          <w:szCs w:val="21"/>
          <w:shd w:val="clear" w:color="auto" w:fill="FFFFFF"/>
        </w:rPr>
        <w:t>4VJiArJGcVctXEHvLvvuDQxNBO1zO4lCGI9fAVT0qYqzbAI4TaCRJQQJ99BGACAAAAAcnkJUAAASAZDO2kIx</w:t>
      </w:r>
    </w:p>
    <w:p w14:paraId="7C56B2A0" w14:textId="7885ED36" w:rsidR="005B0B52" w:rsidRDefault="005B0B52" w:rsidP="00591FF4">
      <w:r>
        <w:t>Steps:</w:t>
      </w:r>
    </w:p>
    <w:p w14:paraId="68FAC79D" w14:textId="4BE2080A" w:rsidR="005B0B52" w:rsidRPr="004E0B94" w:rsidRDefault="005B0B52" w:rsidP="005B0B52">
      <w:pPr>
        <w:pStyle w:val="ListParagraph"/>
        <w:numPr>
          <w:ilvl w:val="0"/>
          <w:numId w:val="11"/>
        </w:numPr>
      </w:pPr>
      <w:r>
        <w:t>Create key vault under your resource group.</w:t>
      </w:r>
    </w:p>
    <w:sectPr w:rsidR="005B0B52" w:rsidRPr="004E0B9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3EAC7" w14:textId="77777777" w:rsidR="000D0CBE" w:rsidRDefault="000D0CBE">
      <w:r>
        <w:separator/>
      </w:r>
    </w:p>
    <w:p w14:paraId="392279E8" w14:textId="77777777" w:rsidR="000D0CBE" w:rsidRDefault="000D0CBE"/>
  </w:endnote>
  <w:endnote w:type="continuationSeparator" w:id="0">
    <w:p w14:paraId="244611C7" w14:textId="77777777" w:rsidR="000D0CBE" w:rsidRDefault="000D0CBE">
      <w:r>
        <w:continuationSeparator/>
      </w:r>
    </w:p>
    <w:p w14:paraId="2F24D4F0" w14:textId="77777777" w:rsidR="000D0CBE" w:rsidRDefault="000D0C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4A29E" w14:textId="77777777" w:rsidR="00926BC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0240" w14:textId="77777777" w:rsidR="000D0CBE" w:rsidRDefault="000D0CBE">
      <w:r>
        <w:separator/>
      </w:r>
    </w:p>
    <w:p w14:paraId="4FD206C0" w14:textId="77777777" w:rsidR="000D0CBE" w:rsidRDefault="000D0CBE"/>
  </w:footnote>
  <w:footnote w:type="continuationSeparator" w:id="0">
    <w:p w14:paraId="596ACB6C" w14:textId="77777777" w:rsidR="000D0CBE" w:rsidRDefault="000D0CBE">
      <w:r>
        <w:continuationSeparator/>
      </w:r>
    </w:p>
    <w:p w14:paraId="710AE4EB" w14:textId="77777777" w:rsidR="000D0CBE" w:rsidRDefault="000D0C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F72540"/>
    <w:multiLevelType w:val="hybridMultilevel"/>
    <w:tmpl w:val="B4E42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58C1"/>
    <w:multiLevelType w:val="hybridMultilevel"/>
    <w:tmpl w:val="0742C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1C80"/>
    <w:multiLevelType w:val="hybridMultilevel"/>
    <w:tmpl w:val="28FEF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545FA"/>
    <w:multiLevelType w:val="hybridMultilevel"/>
    <w:tmpl w:val="9C4C8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0212F"/>
    <w:multiLevelType w:val="hybridMultilevel"/>
    <w:tmpl w:val="2A14A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A525E"/>
    <w:multiLevelType w:val="hybridMultilevel"/>
    <w:tmpl w:val="E5FCA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E5C45"/>
    <w:multiLevelType w:val="hybridMultilevel"/>
    <w:tmpl w:val="CFCEB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45364">
    <w:abstractNumId w:val="1"/>
  </w:num>
  <w:num w:numId="2" w16cid:durableId="1495996932">
    <w:abstractNumId w:val="0"/>
  </w:num>
  <w:num w:numId="3" w16cid:durableId="418259504">
    <w:abstractNumId w:val="6"/>
  </w:num>
  <w:num w:numId="4" w16cid:durableId="565072078">
    <w:abstractNumId w:val="9"/>
  </w:num>
  <w:num w:numId="5" w16cid:durableId="32120718">
    <w:abstractNumId w:val="5"/>
  </w:num>
  <w:num w:numId="6" w16cid:durableId="1326469561">
    <w:abstractNumId w:val="2"/>
  </w:num>
  <w:num w:numId="7" w16cid:durableId="1404332246">
    <w:abstractNumId w:val="7"/>
  </w:num>
  <w:num w:numId="8" w16cid:durableId="1582181127">
    <w:abstractNumId w:val="10"/>
  </w:num>
  <w:num w:numId="9" w16cid:durableId="64113755">
    <w:abstractNumId w:val="3"/>
  </w:num>
  <w:num w:numId="10" w16cid:durableId="1537348806">
    <w:abstractNumId w:val="4"/>
  </w:num>
  <w:num w:numId="11" w16cid:durableId="938371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4"/>
    <w:rsid w:val="000D0CBE"/>
    <w:rsid w:val="002A6E05"/>
    <w:rsid w:val="00323B1B"/>
    <w:rsid w:val="003B4D85"/>
    <w:rsid w:val="003F13B5"/>
    <w:rsid w:val="004E0B94"/>
    <w:rsid w:val="00591FF4"/>
    <w:rsid w:val="005B0B52"/>
    <w:rsid w:val="0060736D"/>
    <w:rsid w:val="00750ACB"/>
    <w:rsid w:val="00755622"/>
    <w:rsid w:val="00844CFE"/>
    <w:rsid w:val="00926BCA"/>
    <w:rsid w:val="009D74FB"/>
    <w:rsid w:val="00CE4AEC"/>
    <w:rsid w:val="00D2235B"/>
    <w:rsid w:val="00E4241D"/>
    <w:rsid w:val="00E51A7F"/>
    <w:rsid w:val="00E81F2C"/>
    <w:rsid w:val="00F71CAD"/>
    <w:rsid w:val="00F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1B25F"/>
  <w15:chartTrackingRefBased/>
  <w15:docId w15:val="{7EF5330B-6B6E-F949-8C7C-EE67707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E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ushik/Library/Containers/com.microsoft.Word/Data/Library/Application%20Support/Microsoft/Office/16.0/DTS/en-IN%7b455C7498-0204-CC4F-BF48-A20EDBD8BDF9%7d/%7b5897054C-E702-4D42-A43A-AEAC1932DD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{5897054C-E702-4D42-A43A-AEAC1932DD24}tf10002086.dotx</Template>
  <TotalTime>227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5</cp:revision>
  <dcterms:created xsi:type="dcterms:W3CDTF">2025-07-10T04:56:00Z</dcterms:created>
  <dcterms:modified xsi:type="dcterms:W3CDTF">2025-07-14T18:32:00Z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